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0" w:lineRule="exact"/>
        <w:ind w:right="1411"/>
        <w:jc w:val="right"/>
        <w:rPr>
          <w:rFonts w:ascii="Arial" w:hAnsi="Arial" w:cs="Arial" w:eastAsia="Arial"/>
          <w:sz w:val="8"/>
          <w:szCs w:val="8"/>
        </w:rPr>
      </w:pPr>
      <w:rPr/>
      <w:r>
        <w:rPr/>
        <w:pict>
          <v:shape style="position:absolute;margin-left:15.12pt;margin-top:-31.960518pt;width:16.559999pt;height:87.120003pt;mso-position-horizontal-relative:page;mso-position-vertical-relative:paragraph;z-index:-160" type="#_x0000_t75">
            <v:imagedata r:id="rId7" o:title="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7.334900pt;margin-top:-12.967682pt;width:4.1292pt;height:15.5pt;mso-position-horizontal-relative:page;mso-position-vertical-relative:paragraph;z-index:-146" type="#_x0000_t202" filled="f" stroked="f">
            <v:textbox inset="0,0,0,0">
              <w:txbxContent>
                <w:p>
                  <w:pPr>
                    <w:spacing w:before="0" w:after="0" w:line="310" w:lineRule="exact"/>
                    <w:ind w:right="-87"/>
                    <w:jc w:val="left"/>
                    <w:rPr>
                      <w:rFonts w:ascii="Times New Roman" w:hAnsi="Times New Roman" w:cs="Times New Roman" w:eastAsia="Times New Roman"/>
                      <w:sz w:val="31"/>
                      <w:szCs w:val="3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31"/>
                      <w:szCs w:val="31"/>
                      <w:color w:val="606462"/>
                      <w:spacing w:val="0"/>
                      <w:w w:val="8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31"/>
                      <w:szCs w:val="3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8"/>
          <w:szCs w:val="8"/>
          <w:color w:val="999E9C"/>
          <w:spacing w:val="0"/>
          <w:w w:val="166"/>
        </w:rPr>
        <w:t>.</w:t>
      </w:r>
      <w:r>
        <w:rPr>
          <w:rFonts w:ascii="Arial" w:hAnsi="Arial" w:cs="Arial" w:eastAsia="Arial"/>
          <w:sz w:val="8"/>
          <w:szCs w:val="8"/>
          <w:color w:val="999E9C"/>
          <w:spacing w:val="17"/>
          <w:w w:val="166"/>
        </w:rPr>
        <w:t> </w:t>
      </w:r>
      <w:r>
        <w:rPr>
          <w:rFonts w:ascii="Arial" w:hAnsi="Arial" w:cs="Arial" w:eastAsia="Arial"/>
          <w:sz w:val="8"/>
          <w:szCs w:val="8"/>
          <w:color w:val="777B79"/>
          <w:spacing w:val="0"/>
          <w:w w:val="166"/>
        </w:rPr>
        <w:t>-</w:t>
      </w:r>
      <w:r>
        <w:rPr>
          <w:rFonts w:ascii="Arial" w:hAnsi="Arial" w:cs="Arial" w:eastAsia="Arial"/>
          <w:sz w:val="8"/>
          <w:szCs w:val="8"/>
          <w:color w:val="777B79"/>
          <w:spacing w:val="0"/>
          <w:w w:val="166"/>
        </w:rPr>
        <w:t>   </w:t>
      </w:r>
      <w:r>
        <w:rPr>
          <w:rFonts w:ascii="Arial" w:hAnsi="Arial" w:cs="Arial" w:eastAsia="Arial"/>
          <w:sz w:val="8"/>
          <w:szCs w:val="8"/>
          <w:color w:val="777B79"/>
          <w:spacing w:val="10"/>
          <w:w w:val="166"/>
        </w:rPr>
        <w:t> </w:t>
      </w:r>
      <w:r>
        <w:rPr>
          <w:rFonts w:ascii="Arial" w:hAnsi="Arial" w:cs="Arial" w:eastAsia="Arial"/>
          <w:sz w:val="8"/>
          <w:szCs w:val="8"/>
          <w:color w:val="777B79"/>
          <w:spacing w:val="0"/>
          <w:w w:val="100"/>
        </w:rPr>
        <w:t>r</w:t>
      </w:r>
      <w:r>
        <w:rPr>
          <w:rFonts w:ascii="Arial" w:hAnsi="Arial" w:cs="Arial" w:eastAsia="Arial"/>
          <w:sz w:val="8"/>
          <w:szCs w:val="8"/>
          <w:color w:val="777B79"/>
          <w:spacing w:val="0"/>
          <w:w w:val="100"/>
        </w:rPr>
        <w:t>     </w:t>
      </w:r>
      <w:r>
        <w:rPr>
          <w:rFonts w:ascii="Arial" w:hAnsi="Arial" w:cs="Arial" w:eastAsia="Arial"/>
          <w:sz w:val="8"/>
          <w:szCs w:val="8"/>
          <w:color w:val="777B79"/>
          <w:spacing w:val="7"/>
          <w:w w:val="100"/>
        </w:rPr>
        <w:t> </w:t>
      </w:r>
      <w:r>
        <w:rPr>
          <w:rFonts w:ascii="Arial" w:hAnsi="Arial" w:cs="Arial" w:eastAsia="Arial"/>
          <w:sz w:val="8"/>
          <w:szCs w:val="8"/>
          <w:color w:val="999E9C"/>
          <w:spacing w:val="0"/>
          <w:w w:val="140"/>
        </w:rPr>
        <w:t>•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0" w:after="0" w:line="353" w:lineRule="exact"/>
        <w:ind w:left="5258" w:right="-20"/>
        <w:jc w:val="left"/>
        <w:tabs>
          <w:tab w:pos="9600" w:val="left"/>
          <w:tab w:pos="113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13.905319pt;margin-top:26.853388pt;width:464.329632pt;height:213.234565pt;mso-position-horizontal-relative:page;mso-position-vertical-relative:paragraph;z-index:-148" coordorigin="2278,537" coordsize="9287,4265">
            <v:group style="position:absolute;left:2285;top:576;width:2996;height:2" coordorigin="2285,576" coordsize="2996,2">
              <v:shape style="position:absolute;left:2285;top:576;width:2996;height:2" coordorigin="2285,576" coordsize="2996,0" path="m2285,576l5281,576e" filled="f" stroked="t" strokeweight=".696669pt" strokecolor="#4F544F">
                <v:path arrowok="t"/>
              </v:shape>
            </v:group>
            <v:group style="position:absolute;left:2299;top:558;width:2;height:4233" coordorigin="2299,558" coordsize="2,4233">
              <v:shape style="position:absolute;left:2299;top:558;width:2;height:4233" coordorigin="2299,558" coordsize="0,4233" path="m2299,4791l2299,558e" filled="f" stroked="t" strokeweight=".696669pt" strokecolor="#606460">
                <v:path arrowok="t"/>
              </v:shape>
            </v:group>
            <v:group style="position:absolute;left:5218;top:583;width:704;height:2" coordorigin="5218,583" coordsize="704,2">
              <v:shape style="position:absolute;left:5218;top:583;width:704;height:2" coordorigin="5218,583" coordsize="704,0" path="m5218,583l5922,583e" filled="f" stroked="t" strokeweight=".348334pt" strokecolor="#484B48">
                <v:path arrowok="t"/>
              </v:shape>
            </v:group>
            <v:group style="position:absolute;left:5859;top:576;width:5699;height:2" coordorigin="5859,576" coordsize="5699,2">
              <v:shape style="position:absolute;left:5859;top:576;width:5699;height:2" coordorigin="5859,576" coordsize="5699,0" path="m5859,576l11558,576e" filled="f" stroked="t" strokeweight=".696669pt" strokecolor="#4F5754">
                <v:path arrowok="t"/>
              </v:shape>
            </v:group>
            <v:group style="position:absolute;left:11519;top:565;width:2;height:113" coordorigin="11519,565" coordsize="2,113">
              <v:shape style="position:absolute;left:11519;top:565;width:2;height:113" coordorigin="11519,565" coordsize="0,113" path="m11519,679l11519,565e" filled="f" stroked="t" strokeweight=".696669pt" strokecolor="#4F5754">
                <v:path arrowok="t"/>
              </v:shape>
            </v:group>
            <v:group style="position:absolute;left:11526;top:544;width:2;height:1579" coordorigin="11526,544" coordsize="2,1579">
              <v:shape style="position:absolute;left:11526;top:544;width:2;height:1579" coordorigin="11526,544" coordsize="0,1579" path="m11526,2123l11526,544e" filled="f" stroked="t" strokeweight=".696669pt" strokecolor="#707474">
                <v:path arrowok="t"/>
              </v:shape>
            </v:group>
            <v:group style="position:absolute;left:2292;top:1146;width:2174;height:2" coordorigin="2292,1146" coordsize="2174,2">
              <v:shape style="position:absolute;left:2292;top:1146;width:2174;height:2" coordorigin="2292,1146" coordsize="2174,0" path="m2292,1146l4466,1146e" filled="f" stroked="t" strokeweight=".696669pt" strokecolor="#4B4F4B">
                <v:path arrowok="t"/>
              </v:shape>
            </v:group>
            <v:group style="position:absolute;left:4507;top:1153;width:6152;height:2" coordorigin="4507,1153" coordsize="6152,2">
              <v:shape style="position:absolute;left:4507;top:1153;width:6152;height:2" coordorigin="4507,1153" coordsize="6152,0" path="m4507,1153l10659,1153e" filled="f" stroked="t" strokeweight=".696669pt" strokecolor="#575B57">
                <v:path arrowok="t"/>
              </v:shape>
            </v:group>
            <v:group style="position:absolute;left:3908;top:1146;width:7622;height:2" coordorigin="3908,1146" coordsize="7622,2">
              <v:shape style="position:absolute;left:3908;top:1146;width:7622;height:2" coordorigin="3908,1146" coordsize="7622,0" path="m3908,1146l11530,1146e" filled="f" stroked="t" strokeweight=".696669pt" strokecolor="#575B5B">
                <v:path arrowok="t"/>
              </v:shape>
            </v:group>
            <v:group style="position:absolute;left:2839;top:1139;width:2;height:3610" coordorigin="2839,1139" coordsize="2,3610">
              <v:shape style="position:absolute;left:2839;top:1139;width:2;height:3610" coordorigin="2839,1139" coordsize="0,3610" path="m2839,4749l2839,1139e" filled="f" stroked="t" strokeweight=".696669pt" strokecolor="#676B6B">
                <v:path arrowok="t"/>
              </v:shape>
            </v:group>
            <v:group style="position:absolute;left:8837;top:1146;width:2;height:1536" coordorigin="8837,1146" coordsize="2,1536">
              <v:shape style="position:absolute;left:8837;top:1146;width:2;height:1536" coordorigin="8837,1146" coordsize="0,1536" path="m8837,2682l8837,1146e" filled="f" stroked="t" strokeweight=".696669pt" strokecolor="#5B605B">
                <v:path arrowok="t"/>
              </v:shape>
            </v:group>
            <v:group style="position:absolute;left:10649;top:1146;width:2;height:1805" coordorigin="10649,1146" coordsize="2,1805">
              <v:shape style="position:absolute;left:10649;top:1146;width:2;height:1805" coordorigin="10649,1146" coordsize="0,1805" path="m10649,2951l10649,1146e" filled="f" stroked="t" strokeweight=".696669pt" strokecolor="#5B605B">
                <v:path arrowok="t"/>
              </v:shape>
            </v:group>
            <v:group style="position:absolute;left:2292;top:1588;width:4291;height:2" coordorigin="2292,1588" coordsize="4291,2">
              <v:shape style="position:absolute;left:2292;top:1588;width:4291;height:2" coordorigin="2292,1588" coordsize="4291,0" path="m2292,1588l6584,1588e" filled="f" stroked="t" strokeweight=".696669pt" strokecolor="#484B48">
                <v:path arrowok="t"/>
              </v:shape>
            </v:group>
            <v:group style="position:absolute;left:7050;top:1595;width:892;height:2" coordorigin="7050,1595" coordsize="892,2">
              <v:shape style="position:absolute;left:7050;top:1595;width:892;height:2" coordorigin="7050,1595" coordsize="892,0" path="m7050,1595l7942,1595e" filled="f" stroked="t" strokeweight=".348334pt" strokecolor="#444844">
                <v:path arrowok="t"/>
              </v:shape>
            </v:group>
            <v:group style="position:absolute;left:6695;top:1592;width:4842;height:2" coordorigin="6695,1592" coordsize="4842,2">
              <v:shape style="position:absolute;left:6695;top:1592;width:4842;height:2" coordorigin="6695,1592" coordsize="4842,0" path="m6695,1592l11537,1592e" filled="f" stroked="t" strokeweight=".696669pt" strokecolor="#4F544F">
                <v:path arrowok="t"/>
              </v:shape>
            </v:group>
            <v:group style="position:absolute;left:8820;top:2455;width:2710;height:2" coordorigin="8820,2455" coordsize="2710,2">
              <v:shape style="position:absolute;left:8820;top:2455;width:2710;height:2" coordorigin="8820,2455" coordsize="2710,0" path="m8820,2455l11530,2455e" filled="f" stroked="t" strokeweight=".348334pt" strokecolor="#575B57">
                <v:path arrowok="t"/>
              </v:shape>
            </v:group>
            <v:group style="position:absolute;left:11540;top:898;width:2;height:3256" coordorigin="11540,898" coordsize="2,3256">
              <v:shape style="position:absolute;left:11540;top:898;width:2;height:3256" coordorigin="11540,898" coordsize="0,3256" path="m11540,4154l11540,898e" filled="f" stroked="t" strokeweight=".348334pt" strokecolor="#707470">
                <v:path arrowok="t"/>
              </v:shape>
            </v:group>
            <v:group style="position:absolute;left:8851;top:2618;width:2;height:1996" coordorigin="8851,2618" coordsize="2,1996">
              <v:shape style="position:absolute;left:8851;top:2618;width:2;height:1996" coordorigin="8851,2618" coordsize="0,1996" path="m8851,4614l8851,2618e" filled="f" stroked="t" strokeweight=".696669pt" strokecolor="#676B67">
                <v:path arrowok="t"/>
              </v:shape>
            </v:group>
            <v:group style="position:absolute;left:8848;top:4108;width:1818;height:2" coordorigin="8848,4108" coordsize="1818,2">
              <v:shape style="position:absolute;left:8848;top:4108;width:1818;height:2" coordorigin="8848,4108" coordsize="1818,0" path="m8848,4108l10666,4108e" filled="f" stroked="t" strokeweight=".696669pt" strokecolor="#4F544F">
                <v:path arrowok="t"/>
              </v:shape>
            </v:group>
            <v:group style="position:absolute;left:10659;top:1146;width:2;height:3645" coordorigin="10659,1146" coordsize="2,3645">
              <v:shape style="position:absolute;left:10659;top:1146;width:2;height:3645" coordorigin="10659,1146" coordsize="0,3645" path="m10659,4791l10659,1146e" filled="f" stroked="t" strokeweight=".348334pt" strokecolor="#606764">
                <v:path arrowok="t"/>
              </v:shape>
            </v:group>
            <v:group style="position:absolute;left:10603;top:4097;width:947;height:2" coordorigin="10603,4097" coordsize="947,2">
              <v:shape style="position:absolute;left:10603;top:4097;width:947;height:2" coordorigin="10603,4097" coordsize="947,0" path="m10603,4097l11551,4097e" filled="f" stroked="t" strokeweight=".696669pt" strokecolor="#4F5454">
                <v:path arrowok="t"/>
              </v:shape>
            </v:group>
            <v:group style="position:absolute;left:11551;top:1719;width:2;height:3065" coordorigin="11551,1719" coordsize="2,3065">
              <v:shape style="position:absolute;left:11551;top:1719;width:2;height:3065" coordorigin="11551,1719" coordsize="0,3065" path="m11551,4784l11551,1719e" filled="f" stroked="t" strokeweight=".348334pt" strokecolor="#707474">
                <v:path arrowok="t"/>
              </v:shape>
            </v:group>
            <v:group style="position:absolute;left:2306;top:4147;width:2;height:644" coordorigin="2306,4147" coordsize="2,644">
              <v:shape style="position:absolute;left:2306;top:4147;width:2;height:644" coordorigin="2306,4147" coordsize="0,644" path="m2306,4791l2306,4147e" filled="f" stroked="t" strokeweight=".696669pt" strokecolor="#6B7070">
                <v:path arrowok="t"/>
              </v:shape>
            </v:group>
            <v:group style="position:absolute;left:2842;top:4381;width:2;height:411" coordorigin="2842,4381" coordsize="2,411">
              <v:shape style="position:absolute;left:2842;top:4381;width:2;height:411" coordorigin="2842,4381" coordsize="0,411" path="m2842,4791l2842,4381e" filled="f" stroked="t" strokeweight=".696669pt" strokecolor="#7C807C">
                <v:path arrowok="t"/>
              </v:shape>
            </v:group>
            <v:group style="position:absolute;left:2292;top:4781;width:2989;height:2" coordorigin="2292,4781" coordsize="2989,2">
              <v:shape style="position:absolute;left:2292;top:4781;width:2989;height:2" coordorigin="2292,4781" coordsize="2989,0" path="m2292,4781l5281,4781e" filled="f" stroked="t" strokeweight=".696669pt" strokecolor="#5B605B">
                <v:path arrowok="t"/>
              </v:shape>
            </v:group>
            <v:group style="position:absolute;left:5190;top:4791;width:5713;height:2" coordorigin="5190,4791" coordsize="5713,2">
              <v:shape style="position:absolute;left:5190;top:4791;width:5713;height:2" coordorigin="5190,4791" coordsize="5713,0" path="m5190,4791l10903,4791e" filled="f" stroked="t" strokeweight=".696669pt" strokecolor="#57605B">
                <v:path arrowok="t"/>
              </v:shape>
            </v:group>
            <v:group style="position:absolute;left:8851;top:4551;width:2;height:248" coordorigin="8851,4551" coordsize="2,248">
              <v:shape style="position:absolute;left:8851;top:4551;width:2;height:248" coordorigin="8851,4551" coordsize="0,248" path="m8851,4798l8851,4551e" filled="f" stroked="t" strokeweight=".348334pt" strokecolor="#545757">
                <v:path arrowok="t"/>
              </v:shape>
            </v:group>
            <v:group style="position:absolute;left:10603;top:4781;width:954;height:2" coordorigin="10603,4781" coordsize="954,2">
              <v:shape style="position:absolute;left:10603;top:4781;width:954;height:2" coordorigin="10603,4781" coordsize="954,0" path="m10603,4781l11558,4781e" filled="f" stroked="t" strokeweight=".696669pt" strokecolor="#545B5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9"/>
          <w:szCs w:val="29"/>
          <w:color w:val="444946"/>
          <w:w w:val="87"/>
          <w:b/>
          <w:bCs/>
          <w:position w:val="1"/>
        </w:rPr>
        <w:t>CAS</w:t>
      </w:r>
      <w:r>
        <w:rPr>
          <w:rFonts w:ascii="Arial" w:hAnsi="Arial" w:cs="Arial" w:eastAsia="Arial"/>
          <w:sz w:val="29"/>
          <w:szCs w:val="29"/>
          <w:color w:val="444946"/>
          <w:w w:val="88"/>
          <w:b/>
          <w:bCs/>
          <w:position w:val="1"/>
        </w:rPr>
        <w:t>H</w:t>
      </w:r>
      <w:r>
        <w:rPr>
          <w:rFonts w:ascii="Arial" w:hAnsi="Arial" w:cs="Arial" w:eastAsia="Arial"/>
          <w:sz w:val="29"/>
          <w:szCs w:val="29"/>
          <w:color w:val="444946"/>
          <w:spacing w:val="-43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29"/>
          <w:szCs w:val="29"/>
          <w:color w:val="444946"/>
          <w:spacing w:val="0"/>
          <w:w w:val="79"/>
          <w:b/>
          <w:bCs/>
          <w:position w:val="1"/>
        </w:rPr>
        <w:t>REQUIS1TIO</w:t>
      </w:r>
      <w:r>
        <w:rPr>
          <w:rFonts w:ascii="Arial" w:hAnsi="Arial" w:cs="Arial" w:eastAsia="Arial"/>
          <w:sz w:val="29"/>
          <w:szCs w:val="29"/>
          <w:color w:val="444946"/>
          <w:spacing w:val="0"/>
          <w:w w:val="79"/>
          <w:b/>
          <w:bCs/>
          <w:position w:val="1"/>
        </w:rPr>
        <w:t>N</w:t>
      </w:r>
      <w:r>
        <w:rPr>
          <w:rFonts w:ascii="Arial" w:hAnsi="Arial" w:cs="Arial" w:eastAsia="Arial"/>
          <w:sz w:val="29"/>
          <w:szCs w:val="29"/>
          <w:color w:val="444946"/>
          <w:spacing w:val="13"/>
          <w:w w:val="79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color w:val="444946"/>
          <w:spacing w:val="0"/>
          <w:w w:val="100"/>
          <w:b/>
          <w:bCs/>
          <w:position w:val="1"/>
        </w:rPr>
        <w:t>FORM</w:t>
      </w:r>
      <w:r>
        <w:rPr>
          <w:rFonts w:ascii="Times New Roman" w:hAnsi="Times New Roman" w:cs="Times New Roman" w:eastAsia="Times New Roman"/>
          <w:sz w:val="30"/>
          <w:szCs w:val="30"/>
          <w:color w:val="444946"/>
          <w:spacing w:val="0"/>
          <w:w w:val="100"/>
          <w:b/>
          <w:bCs/>
          <w:position w:val="1"/>
        </w:rPr>
        <w:tab/>
      </w:r>
      <w:r>
        <w:rPr>
          <w:rFonts w:ascii="Times New Roman" w:hAnsi="Times New Roman" w:cs="Times New Roman" w:eastAsia="Times New Roman"/>
          <w:sz w:val="30"/>
          <w:szCs w:val="30"/>
          <w:color w:val="444946"/>
          <w:spacing w:val="0"/>
          <w:w w:val="100"/>
          <w:b/>
          <w:bCs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color w:val="343634"/>
          <w:spacing w:val="0"/>
          <w:w w:val="80"/>
          <w:position w:val="-3"/>
        </w:rPr>
        <w:t>ENL!AC:CT!F</w:t>
      </w:r>
      <w:r>
        <w:rPr>
          <w:rFonts w:ascii="Times New Roman" w:hAnsi="Times New Roman" w:cs="Times New Roman" w:eastAsia="Times New Roman"/>
          <w:sz w:val="22"/>
          <w:szCs w:val="22"/>
          <w:color w:val="343634"/>
          <w:spacing w:val="-3"/>
          <w:w w:val="81"/>
          <w:position w:val="-3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606462"/>
          <w:spacing w:val="6"/>
          <w:w w:val="111"/>
          <w:position w:val="-3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color w:val="444946"/>
          <w:spacing w:val="0"/>
          <w:w w:val="81"/>
          <w:position w:val="-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444946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444946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2"/>
          <w:szCs w:val="22"/>
          <w:color w:val="898E8C"/>
          <w:spacing w:val="0"/>
          <w:w w:val="25"/>
          <w:position w:val="-3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4" w:lineRule="exact"/>
        <w:ind w:left="2945" w:right="-20"/>
        <w:jc w:val="left"/>
        <w:tabs>
          <w:tab w:pos="1102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3.358276pt;margin-top:-1.684833pt;width:8.372219pt;height:7.5pt;mso-position-horizontal-relative:page;mso-position-vertical-relative:paragraph;z-index:-145" type="#_x0000_t202" filled="f" stroked="f">
            <v:textbox inset="0,0,0,0">
              <w:txbxContent>
                <w:p>
                  <w:pPr>
                    <w:spacing w:before="0" w:after="0" w:line="150" w:lineRule="exact"/>
                    <w:ind w:right="-63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BCC1BC"/>
                      <w:spacing w:val="-8"/>
                      <w:w w:val="180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606462"/>
                      <w:spacing w:val="0"/>
                      <w:w w:val="204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15"/>
                      <w:szCs w:val="15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  <w:position w:val="-1"/>
        </w:rPr>
        <w:t>DEPARTMENT:</w:t>
      </w:r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  <w:position w:val="-1"/>
        </w:rPr>
      </w:r>
      <w:r>
        <w:rPr>
          <w:rFonts w:ascii="Arial" w:hAnsi="Arial" w:cs="Arial" w:eastAsia="Arial"/>
          <w:sz w:val="17"/>
          <w:szCs w:val="17"/>
          <w:color w:val="777B79"/>
          <w:spacing w:val="0"/>
          <w:w w:val="105"/>
          <w:i/>
          <w:position w:val="-1"/>
        </w:rPr>
        <w:t>j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  <w:position w:val="0"/>
        </w:rPr>
      </w:r>
    </w:p>
    <w:p>
      <w:pPr>
        <w:spacing w:before="0" w:after="0" w:line="282" w:lineRule="exact"/>
        <w:ind w:left="2966" w:right="-20"/>
        <w:jc w:val="left"/>
        <w:tabs>
          <w:tab w:pos="11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</w:rPr>
        <w:t>DATE:</w:t>
      </w:r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6"/>
          <w:szCs w:val="26"/>
          <w:color w:val="444946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color w:val="898E8C"/>
          <w:spacing w:val="0"/>
          <w:w w:val="100"/>
        </w:rPr>
        <w:t>;;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0" w:after="0" w:line="83" w:lineRule="exact"/>
        <w:ind w:left="2277" w:right="-20"/>
        <w:jc w:val="left"/>
        <w:tabs>
          <w:tab w:pos="5200" w:val="left"/>
          <w:tab w:pos="9480" w:val="left"/>
          <w:tab w:pos="109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4"/>
          <w:szCs w:val="24"/>
          <w:color w:val="444946"/>
          <w:spacing w:val="0"/>
          <w:w w:val="80"/>
          <w:position w:val="-14"/>
        </w:rPr>
        <w:t>S/N</w:t>
      </w:r>
      <w:r>
        <w:rPr>
          <w:rFonts w:ascii="Courier New" w:hAnsi="Courier New" w:cs="Courier New" w:eastAsia="Courier New"/>
          <w:sz w:val="24"/>
          <w:szCs w:val="24"/>
          <w:color w:val="444946"/>
          <w:spacing w:val="0"/>
          <w:w w:val="100"/>
          <w:position w:val="-14"/>
        </w:rPr>
        <w:tab/>
      </w:r>
      <w:r>
        <w:rPr>
          <w:rFonts w:ascii="Courier New" w:hAnsi="Courier New" w:cs="Courier New" w:eastAsia="Courier New"/>
          <w:sz w:val="24"/>
          <w:szCs w:val="24"/>
          <w:color w:val="444946"/>
          <w:spacing w:val="0"/>
          <w:w w:val="100"/>
          <w:position w:val="-14"/>
        </w:rPr>
      </w:r>
      <w:r>
        <w:rPr>
          <w:rFonts w:ascii="Times New Roman" w:hAnsi="Times New Roman" w:cs="Times New Roman" w:eastAsia="Times New Roman"/>
          <w:sz w:val="27"/>
          <w:szCs w:val="27"/>
          <w:color w:val="444946"/>
          <w:spacing w:val="0"/>
          <w:w w:val="94"/>
          <w:position w:val="-19"/>
        </w:rPr>
        <w:t>Descript</w:t>
      </w:r>
      <w:r>
        <w:rPr>
          <w:rFonts w:ascii="Times New Roman" w:hAnsi="Times New Roman" w:cs="Times New Roman" w:eastAsia="Times New Roman"/>
          <w:sz w:val="27"/>
          <w:szCs w:val="27"/>
          <w:color w:val="444946"/>
          <w:spacing w:val="3"/>
          <w:w w:val="94"/>
          <w:position w:val="-19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color w:val="606462"/>
          <w:spacing w:val="-2"/>
          <w:w w:val="131"/>
          <w:position w:val="-19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color w:val="444946"/>
          <w:spacing w:val="0"/>
          <w:w w:val="90"/>
          <w:position w:val="-19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color w:val="444946"/>
          <w:spacing w:val="-39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999E9C"/>
          <w:spacing w:val="0"/>
          <w:w w:val="48"/>
          <w:position w:val="-19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color w:val="999E9C"/>
          <w:spacing w:val="0"/>
          <w:w w:val="100"/>
          <w:position w:val="-19"/>
        </w:rPr>
        <w:tab/>
      </w:r>
      <w:r>
        <w:rPr>
          <w:rFonts w:ascii="Times New Roman" w:hAnsi="Times New Roman" w:cs="Times New Roman" w:eastAsia="Times New Roman"/>
          <w:sz w:val="27"/>
          <w:szCs w:val="27"/>
          <w:color w:val="999E9C"/>
          <w:spacing w:val="0"/>
          <w:w w:val="100"/>
          <w:position w:val="-19"/>
        </w:rPr>
      </w:r>
      <w:r>
        <w:rPr>
          <w:rFonts w:ascii="Arial" w:hAnsi="Arial" w:cs="Arial" w:eastAsia="Arial"/>
          <w:sz w:val="31"/>
          <w:szCs w:val="31"/>
          <w:color w:val="444946"/>
          <w:spacing w:val="0"/>
          <w:w w:val="126"/>
          <w:b/>
          <w:bCs/>
          <w:position w:val="-28"/>
        </w:rPr>
        <w:t>N</w:t>
      </w:r>
      <w:r>
        <w:rPr>
          <w:rFonts w:ascii="Arial" w:hAnsi="Arial" w:cs="Arial" w:eastAsia="Arial"/>
          <w:sz w:val="31"/>
          <w:szCs w:val="31"/>
          <w:color w:val="444946"/>
          <w:spacing w:val="0"/>
          <w:w w:val="100"/>
          <w:b/>
          <w:bCs/>
          <w:position w:val="-28"/>
        </w:rPr>
        <w:tab/>
      </w:r>
      <w:r>
        <w:rPr>
          <w:rFonts w:ascii="Arial" w:hAnsi="Arial" w:cs="Arial" w:eastAsia="Arial"/>
          <w:sz w:val="31"/>
          <w:szCs w:val="31"/>
          <w:color w:val="444946"/>
          <w:spacing w:val="0"/>
          <w:w w:val="100"/>
          <w:b/>
          <w:bCs/>
          <w:position w:val="-28"/>
        </w:rPr>
      </w:r>
      <w:r>
        <w:rPr>
          <w:rFonts w:ascii="Arial" w:hAnsi="Arial" w:cs="Arial" w:eastAsia="Arial"/>
          <w:sz w:val="20"/>
          <w:szCs w:val="20"/>
          <w:color w:val="606462"/>
          <w:spacing w:val="0"/>
          <w:w w:val="100"/>
          <w:position w:val="-14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429" w:lineRule="exact"/>
        <w:ind w:left="2346" w:right="-20"/>
        <w:jc w:val="left"/>
        <w:tabs>
          <w:tab w:pos="2880" w:val="left"/>
          <w:tab w:pos="1104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v:shape style="position:absolute;margin-left:58.32pt;margin-top:14.27398pt;width:47.16pt;height:61.200001pt;mso-position-horizontal-relative:page;mso-position-vertical-relative:paragraph;z-index:-158" type="#_x0000_t75">
            <v:imagedata r:id="rId8" o:title="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4.052612pt;margin-top:7.998561pt;width:230.764058pt;height:12pt;mso-position-horizontal-relative:page;mso-position-vertical-relative:paragraph;z-index:-14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tabs>
                      <w:tab w:pos="4480" w:val="left"/>
                    </w:tabs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898E8C"/>
                      <w:spacing w:val="0"/>
                      <w:w w:val="100"/>
                      <w:i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898E8C"/>
                      <w:spacing w:val="-40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898E8C"/>
                      <w:spacing w:val="0"/>
                      <w:w w:val="100"/>
                      <w:i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898E8C"/>
                      <w:spacing w:val="0"/>
                      <w:w w:val="100"/>
                      <w:i/>
                    </w:rPr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777B79"/>
                      <w:spacing w:val="0"/>
                      <w:w w:val="312"/>
                      <w:position w:val="3"/>
                    </w:rPr>
                    <w:t>I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8"/>
          <w:szCs w:val="38"/>
          <w:color w:val="606462"/>
          <w:spacing w:val="0"/>
          <w:w w:val="154"/>
          <w:i/>
          <w:position w:val="-39"/>
        </w:rPr>
        <w:t>i</w:t>
      </w:r>
      <w:r>
        <w:rPr>
          <w:rFonts w:ascii="Arial" w:hAnsi="Arial" w:cs="Arial" w:eastAsia="Arial"/>
          <w:sz w:val="38"/>
          <w:szCs w:val="38"/>
          <w:color w:val="606462"/>
          <w:spacing w:val="0"/>
          <w:w w:val="100"/>
          <w:i/>
          <w:position w:val="-39"/>
        </w:rPr>
        <w:tab/>
      </w:r>
      <w:r>
        <w:rPr>
          <w:rFonts w:ascii="Arial" w:hAnsi="Arial" w:cs="Arial" w:eastAsia="Arial"/>
          <w:sz w:val="38"/>
          <w:szCs w:val="38"/>
          <w:color w:val="606462"/>
          <w:spacing w:val="0"/>
          <w:w w:val="100"/>
          <w:i/>
          <w:position w:val="-39"/>
        </w:rPr>
      </w:r>
      <w:r>
        <w:rPr>
          <w:rFonts w:ascii="Arial" w:hAnsi="Arial" w:cs="Arial" w:eastAsia="Arial"/>
          <w:sz w:val="89"/>
          <w:szCs w:val="89"/>
          <w:color w:val="606462"/>
          <w:spacing w:val="0"/>
          <w:w w:val="52"/>
          <w:position w:val="-38"/>
        </w:rPr>
        <w:t>---</w:t>
      </w:r>
      <w:r>
        <w:rPr>
          <w:rFonts w:ascii="Arial" w:hAnsi="Arial" w:cs="Arial" w:eastAsia="Arial"/>
          <w:sz w:val="89"/>
          <w:szCs w:val="89"/>
          <w:color w:val="606462"/>
          <w:spacing w:val="0"/>
          <w:w w:val="100"/>
          <w:position w:val="-38"/>
        </w:rPr>
        <w:tab/>
      </w:r>
      <w:r>
        <w:rPr>
          <w:rFonts w:ascii="Arial" w:hAnsi="Arial" w:cs="Arial" w:eastAsia="Arial"/>
          <w:sz w:val="89"/>
          <w:szCs w:val="89"/>
          <w:color w:val="606462"/>
          <w:spacing w:val="0"/>
          <w:w w:val="100"/>
          <w:position w:val="-38"/>
        </w:rPr>
      </w:r>
      <w:r>
        <w:rPr>
          <w:rFonts w:ascii="Arial" w:hAnsi="Arial" w:cs="Arial" w:eastAsia="Arial"/>
          <w:sz w:val="19"/>
          <w:szCs w:val="19"/>
          <w:color w:val="898E8C"/>
          <w:spacing w:val="0"/>
          <w:w w:val="143"/>
          <w:position w:val="-16"/>
        </w:rPr>
        <w:t>r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</w:sectPr>
      </w:pPr>
      <w:rPr/>
    </w:p>
    <w:p>
      <w:pPr>
        <w:spacing w:before="0" w:after="0" w:line="123" w:lineRule="exact"/>
        <w:ind w:left="2890" w:right="-106"/>
        <w:jc w:val="left"/>
        <w:tabs>
          <w:tab w:pos="3940" w:val="left"/>
          <w:tab w:pos="70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8"/>
          <w:szCs w:val="38"/>
          <w:color w:val="606462"/>
          <w:spacing w:val="0"/>
          <w:w w:val="195"/>
          <w:i/>
          <w:position w:val="-26"/>
        </w:rPr>
        <w:t>(</w:t>
      </w:r>
      <w:r>
        <w:rPr>
          <w:rFonts w:ascii="Times New Roman" w:hAnsi="Times New Roman" w:cs="Times New Roman" w:eastAsia="Times New Roman"/>
          <w:sz w:val="38"/>
          <w:szCs w:val="38"/>
          <w:color w:val="606462"/>
          <w:spacing w:val="0"/>
          <w:w w:val="195"/>
          <w:i/>
          <w:position w:val="-26"/>
        </w:rPr>
        <w:t>}</w:t>
      </w:r>
      <w:r>
        <w:rPr>
          <w:rFonts w:ascii="Times New Roman" w:hAnsi="Times New Roman" w:cs="Times New Roman" w:eastAsia="Times New Roman"/>
          <w:sz w:val="38"/>
          <w:szCs w:val="38"/>
          <w:color w:val="606462"/>
          <w:spacing w:val="-184"/>
          <w:w w:val="195"/>
          <w:i/>
          <w:position w:val="-26"/>
        </w:rPr>
        <w:t> </w:t>
      </w:r>
      <w:r>
        <w:rPr>
          <w:rFonts w:ascii="Times New Roman" w:hAnsi="Times New Roman" w:cs="Times New Roman" w:eastAsia="Times New Roman"/>
          <w:sz w:val="38"/>
          <w:szCs w:val="38"/>
          <w:color w:val="606462"/>
          <w:spacing w:val="0"/>
          <w:w w:val="100"/>
          <w:i/>
          <w:position w:val="-26"/>
        </w:rPr>
        <w:tab/>
      </w:r>
      <w:r>
        <w:rPr>
          <w:rFonts w:ascii="Times New Roman" w:hAnsi="Times New Roman" w:cs="Times New Roman" w:eastAsia="Times New Roman"/>
          <w:sz w:val="38"/>
          <w:szCs w:val="38"/>
          <w:color w:val="606462"/>
          <w:spacing w:val="0"/>
          <w:w w:val="100"/>
          <w:i/>
          <w:position w:val="-26"/>
        </w:rPr>
      </w:r>
      <w:r>
        <w:rPr>
          <w:rFonts w:ascii="Times New Roman" w:hAnsi="Times New Roman" w:cs="Times New Roman" w:eastAsia="Times New Roman"/>
          <w:sz w:val="36"/>
          <w:szCs w:val="36"/>
          <w:color w:val="606462"/>
          <w:spacing w:val="0"/>
          <w:w w:val="49"/>
          <w:position w:val="-21"/>
        </w:rPr>
        <w:t>4.</w:t>
      </w:r>
      <w:r>
        <w:rPr>
          <w:rFonts w:ascii="Times New Roman" w:hAnsi="Times New Roman" w:cs="Times New Roman" w:eastAsia="Times New Roman"/>
          <w:sz w:val="36"/>
          <w:szCs w:val="36"/>
          <w:color w:val="606462"/>
          <w:spacing w:val="-46"/>
          <w:w w:val="100"/>
          <w:position w:val="-2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606462"/>
          <w:spacing w:val="0"/>
          <w:w w:val="49"/>
          <w:position w:val="-21"/>
        </w:rPr>
        <w:t>11.-1</w:t>
      </w:r>
      <w:r>
        <w:rPr>
          <w:rFonts w:ascii="Times New Roman" w:hAnsi="Times New Roman" w:cs="Times New Roman" w:eastAsia="Times New Roman"/>
          <w:sz w:val="36"/>
          <w:szCs w:val="36"/>
          <w:color w:val="606462"/>
          <w:spacing w:val="-49"/>
          <w:w w:val="100"/>
          <w:position w:val="-2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06462"/>
          <w:spacing w:val="0"/>
          <w:w w:val="234"/>
          <w:position w:val="-21"/>
        </w:rPr>
        <w:t>1&lt;1</w:t>
      </w:r>
      <w:r>
        <w:rPr>
          <w:rFonts w:ascii="Times New Roman" w:hAnsi="Times New Roman" w:cs="Times New Roman" w:eastAsia="Times New Roman"/>
          <w:sz w:val="14"/>
          <w:szCs w:val="14"/>
          <w:color w:val="606462"/>
          <w:spacing w:val="0"/>
          <w:w w:val="234"/>
          <w:position w:val="-2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606462"/>
          <w:spacing w:val="5"/>
          <w:w w:val="234"/>
          <w:position w:val="-21"/>
        </w:rPr>
        <w:t> </w:t>
      </w:r>
      <w:r>
        <w:rPr>
          <w:rFonts w:ascii="Arial" w:hAnsi="Arial" w:cs="Arial" w:eastAsia="Arial"/>
          <w:sz w:val="36"/>
          <w:szCs w:val="36"/>
          <w:color w:val="606462"/>
          <w:spacing w:val="0"/>
          <w:w w:val="97"/>
          <w:i/>
          <w:position w:val="-19"/>
        </w:rPr>
        <w:t>""'-Ld-c</w:t>
      </w:r>
      <w:r>
        <w:rPr>
          <w:rFonts w:ascii="Arial" w:hAnsi="Arial" w:cs="Arial" w:eastAsia="Arial"/>
          <w:sz w:val="36"/>
          <w:szCs w:val="36"/>
          <w:color w:val="999E9C"/>
          <w:spacing w:val="0"/>
          <w:w w:val="97"/>
          <w:i/>
          <w:position w:val="-19"/>
        </w:rPr>
        <w:t>-</w:t>
      </w:r>
      <w:r>
        <w:rPr>
          <w:rFonts w:ascii="Arial" w:hAnsi="Arial" w:cs="Arial" w:eastAsia="Arial"/>
          <w:sz w:val="36"/>
          <w:szCs w:val="36"/>
          <w:color w:val="999E9C"/>
          <w:spacing w:val="-93"/>
          <w:w w:val="97"/>
          <w:i/>
          <w:position w:val="-19"/>
        </w:rPr>
        <w:t> </w:t>
      </w:r>
      <w:r>
        <w:rPr>
          <w:rFonts w:ascii="Arial" w:hAnsi="Arial" w:cs="Arial" w:eastAsia="Arial"/>
          <w:sz w:val="36"/>
          <w:szCs w:val="36"/>
          <w:color w:val="999E9C"/>
          <w:spacing w:val="0"/>
          <w:w w:val="100"/>
          <w:i/>
          <w:position w:val="-19"/>
        </w:rPr>
        <w:tab/>
      </w:r>
      <w:r>
        <w:rPr>
          <w:rFonts w:ascii="Arial" w:hAnsi="Arial" w:cs="Arial" w:eastAsia="Arial"/>
          <w:sz w:val="36"/>
          <w:szCs w:val="36"/>
          <w:color w:val="999E9C"/>
          <w:spacing w:val="0"/>
          <w:w w:val="100"/>
          <w:i/>
          <w:position w:val="-19"/>
        </w:rPr>
      </w:r>
      <w:r>
        <w:rPr>
          <w:rFonts w:ascii="Arial" w:hAnsi="Arial" w:cs="Arial" w:eastAsia="Arial"/>
          <w:sz w:val="32"/>
          <w:szCs w:val="32"/>
          <w:color w:val="606462"/>
          <w:spacing w:val="0"/>
          <w:w w:val="197"/>
          <w:i/>
          <w:position w:val="-28"/>
        </w:rPr>
        <w:t>@#f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0" w:after="0" w:line="123" w:lineRule="exact"/>
        <w:ind w:right="-20"/>
        <w:jc w:val="left"/>
        <w:tabs>
          <w:tab w:pos="1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52"/>
          <w:szCs w:val="52"/>
          <w:color w:val="606462"/>
          <w:w w:val="69"/>
          <w:i/>
          <w:position w:val="-34"/>
        </w:rPr>
        <w:t>6o)</w:t>
      </w:r>
      <w:r>
        <w:rPr>
          <w:rFonts w:ascii="Times New Roman" w:hAnsi="Times New Roman" w:cs="Times New Roman" w:eastAsia="Times New Roman"/>
          <w:sz w:val="52"/>
          <w:szCs w:val="52"/>
          <w:color w:val="606462"/>
          <w:spacing w:val="-79"/>
          <w:w w:val="100"/>
          <w:i/>
          <w:position w:val="-34"/>
        </w:rPr>
        <w:t> </w:t>
      </w:r>
      <w:r>
        <w:rPr>
          <w:rFonts w:ascii="Arial" w:hAnsi="Arial" w:cs="Arial" w:eastAsia="Arial"/>
          <w:sz w:val="29"/>
          <w:szCs w:val="29"/>
          <w:color w:val="606462"/>
          <w:spacing w:val="0"/>
          <w:w w:val="100"/>
          <w:i/>
          <w:position w:val="-34"/>
        </w:rPr>
        <w:t>c5l5D</w:t>
      </w:r>
      <w:r>
        <w:rPr>
          <w:rFonts w:ascii="Arial" w:hAnsi="Arial" w:cs="Arial" w:eastAsia="Arial"/>
          <w:sz w:val="29"/>
          <w:szCs w:val="29"/>
          <w:color w:val="606462"/>
          <w:spacing w:val="0"/>
          <w:w w:val="100"/>
          <w:i/>
          <w:position w:val="-34"/>
        </w:rPr>
        <w:tab/>
      </w:r>
      <w:r>
        <w:rPr>
          <w:rFonts w:ascii="Arial" w:hAnsi="Arial" w:cs="Arial" w:eastAsia="Arial"/>
          <w:sz w:val="29"/>
          <w:szCs w:val="29"/>
          <w:color w:val="606462"/>
          <w:spacing w:val="0"/>
          <w:w w:val="100"/>
          <w:i/>
          <w:position w:val="-34"/>
        </w:rPr>
      </w:r>
      <w:r>
        <w:rPr>
          <w:rFonts w:ascii="Times New Roman" w:hAnsi="Times New Roman" w:cs="Times New Roman" w:eastAsia="Times New Roman"/>
          <w:sz w:val="22"/>
          <w:szCs w:val="22"/>
          <w:color w:val="606462"/>
          <w:spacing w:val="0"/>
          <w:w w:val="116"/>
          <w:i/>
          <w:position w:val="-17"/>
        </w:rPr>
        <w:t>{57];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  <w:cols w:num="2" w:equalWidth="0">
            <w:col w:w="8227" w:space="710"/>
            <w:col w:w="2863"/>
          </w:cols>
        </w:sectPr>
      </w:pPr>
      <w:rPr/>
    </w:p>
    <w:p>
      <w:pPr>
        <w:spacing w:before="0" w:after="0" w:line="602" w:lineRule="exact"/>
        <w:ind w:left="2827" w:right="-20"/>
        <w:jc w:val="left"/>
        <w:tabs>
          <w:tab w:pos="4400" w:val="left"/>
          <w:tab w:pos="8960" w:val="left"/>
          <w:tab w:pos="9560" w:val="left"/>
          <w:tab w:pos="10520" w:val="left"/>
        </w:tabs>
        <w:rPr>
          <w:rFonts w:ascii="Arial" w:hAnsi="Arial" w:cs="Arial" w:eastAsia="Arial"/>
          <w:sz w:val="144"/>
          <w:szCs w:val="144"/>
        </w:rPr>
      </w:pPr>
      <w:rPr/>
      <w:r>
        <w:rPr/>
        <w:pict>
          <v:shape style="position:absolute;margin-left:11.52pt;margin-top:6.81346pt;width:18pt;height:78.480003pt;mso-position-horizontal-relative:page;mso-position-vertical-relative:paragraph;z-index:-159" type="#_x0000_t75">
            <v:imagedata r:id="rId9" o:title="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8.72821pt;margin-top:7.068022pt;width:4.16955pt;height:10.5pt;mso-position-horizontal-relative:page;mso-position-vertical-relative:paragraph;z-index:-147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2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898E8C"/>
                      <w:spacing w:val="0"/>
                      <w:w w:val="55"/>
                      <w:i/>
                    </w:rPr>
                    <w:t>s: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46"/>
          <w:szCs w:val="46"/>
          <w:color w:val="606462"/>
          <w:spacing w:val="0"/>
          <w:w w:val="145"/>
          <w:i/>
          <w:position w:val="-31"/>
        </w:rPr>
        <w:t>p</w:t>
      </w:r>
      <w:r>
        <w:rPr>
          <w:rFonts w:ascii="Arial" w:hAnsi="Arial" w:cs="Arial" w:eastAsia="Arial"/>
          <w:sz w:val="46"/>
          <w:szCs w:val="46"/>
          <w:color w:val="606462"/>
          <w:spacing w:val="-19"/>
          <w:w w:val="145"/>
          <w:i/>
          <w:position w:val="-31"/>
        </w:rPr>
        <w:t> </w:t>
      </w:r>
      <w:r>
        <w:rPr>
          <w:rFonts w:ascii="Arial" w:hAnsi="Arial" w:cs="Arial" w:eastAsia="Arial"/>
          <w:sz w:val="46"/>
          <w:szCs w:val="46"/>
          <w:color w:val="606462"/>
          <w:spacing w:val="0"/>
          <w:w w:val="145"/>
          <w:i/>
          <w:position w:val="-31"/>
        </w:rPr>
        <w:t>-</w:t>
      </w:r>
      <w:r>
        <w:rPr>
          <w:rFonts w:ascii="Arial" w:hAnsi="Arial" w:cs="Arial" w:eastAsia="Arial"/>
          <w:sz w:val="46"/>
          <w:szCs w:val="46"/>
          <w:color w:val="606462"/>
          <w:spacing w:val="-14"/>
          <w:w w:val="145"/>
          <w:i/>
          <w:position w:val="-31"/>
        </w:rPr>
        <w:t> </w:t>
      </w:r>
      <w:r>
        <w:rPr>
          <w:rFonts w:ascii="Arial" w:hAnsi="Arial" w:cs="Arial" w:eastAsia="Arial"/>
          <w:sz w:val="46"/>
          <w:szCs w:val="46"/>
          <w:color w:val="606462"/>
          <w:spacing w:val="0"/>
          <w:w w:val="145"/>
          <w:i/>
          <w:position w:val="-31"/>
        </w:rPr>
        <w:t>J</w:t>
      </w:r>
      <w:r>
        <w:rPr>
          <w:rFonts w:ascii="Arial" w:hAnsi="Arial" w:cs="Arial" w:eastAsia="Arial"/>
          <w:sz w:val="46"/>
          <w:szCs w:val="46"/>
          <w:color w:val="606462"/>
          <w:spacing w:val="0"/>
          <w:w w:val="100"/>
          <w:i/>
          <w:position w:val="-31"/>
        </w:rPr>
        <w:tab/>
      </w:r>
      <w:r>
        <w:rPr>
          <w:rFonts w:ascii="Arial" w:hAnsi="Arial" w:cs="Arial" w:eastAsia="Arial"/>
          <w:sz w:val="46"/>
          <w:szCs w:val="46"/>
          <w:color w:val="606462"/>
          <w:spacing w:val="0"/>
          <w:w w:val="100"/>
          <w:i/>
          <w:position w:val="-31"/>
        </w:rPr>
      </w:r>
      <w:r>
        <w:rPr>
          <w:rFonts w:ascii="Arial" w:hAnsi="Arial" w:cs="Arial" w:eastAsia="Arial"/>
          <w:sz w:val="71"/>
          <w:szCs w:val="71"/>
          <w:color w:val="606462"/>
          <w:spacing w:val="0"/>
          <w:w w:val="145"/>
          <w:i/>
          <w:position w:val="-31"/>
        </w:rPr>
        <w:t>h</w:t>
      </w:r>
      <w:r>
        <w:rPr>
          <w:rFonts w:ascii="Arial" w:hAnsi="Arial" w:cs="Arial" w:eastAsia="Arial"/>
          <w:sz w:val="71"/>
          <w:szCs w:val="71"/>
          <w:color w:val="606462"/>
          <w:spacing w:val="-9"/>
          <w:w w:val="145"/>
          <w:i/>
          <w:position w:val="-31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color w:val="606462"/>
          <w:spacing w:val="0"/>
          <w:w w:val="130"/>
          <w:i/>
          <w:position w:val="-31"/>
        </w:rPr>
        <w:t>t+.cl</w:t>
      </w:r>
      <w:r>
        <w:rPr>
          <w:rFonts w:ascii="Times New Roman" w:hAnsi="Times New Roman" w:cs="Times New Roman" w:eastAsia="Times New Roman"/>
          <w:sz w:val="43"/>
          <w:szCs w:val="43"/>
          <w:color w:val="898E8C"/>
          <w:spacing w:val="0"/>
          <w:w w:val="33"/>
          <w:i/>
          <w:position w:val="-31"/>
        </w:rPr>
        <w:t>.</w:t>
      </w:r>
      <w:r>
        <w:rPr>
          <w:rFonts w:ascii="Times New Roman" w:hAnsi="Times New Roman" w:cs="Times New Roman" w:eastAsia="Times New Roman"/>
          <w:sz w:val="43"/>
          <w:szCs w:val="43"/>
          <w:color w:val="898E8C"/>
          <w:spacing w:val="0"/>
          <w:w w:val="100"/>
          <w:i/>
          <w:position w:val="-31"/>
        </w:rPr>
        <w:tab/>
      </w:r>
      <w:r>
        <w:rPr>
          <w:rFonts w:ascii="Times New Roman" w:hAnsi="Times New Roman" w:cs="Times New Roman" w:eastAsia="Times New Roman"/>
          <w:sz w:val="43"/>
          <w:szCs w:val="43"/>
          <w:color w:val="898E8C"/>
          <w:spacing w:val="0"/>
          <w:w w:val="100"/>
          <w:i/>
          <w:position w:val="-31"/>
        </w:rPr>
      </w:r>
      <w:r>
        <w:rPr>
          <w:rFonts w:ascii="Arial" w:hAnsi="Arial" w:cs="Arial" w:eastAsia="Arial"/>
          <w:sz w:val="23"/>
          <w:szCs w:val="23"/>
          <w:color w:val="777B79"/>
          <w:spacing w:val="0"/>
          <w:w w:val="100"/>
          <w:position w:val="-5"/>
        </w:rPr>
        <w:t>.</w:t>
      </w:r>
      <w:r>
        <w:rPr>
          <w:rFonts w:ascii="Arial" w:hAnsi="Arial" w:cs="Arial" w:eastAsia="Arial"/>
          <w:sz w:val="23"/>
          <w:szCs w:val="23"/>
          <w:color w:val="777B79"/>
          <w:spacing w:val="-51"/>
          <w:w w:val="100"/>
          <w:position w:val="-5"/>
        </w:rPr>
        <w:t> </w:t>
      </w:r>
      <w:r>
        <w:rPr>
          <w:rFonts w:ascii="Arial" w:hAnsi="Arial" w:cs="Arial" w:eastAsia="Arial"/>
          <w:sz w:val="23"/>
          <w:szCs w:val="23"/>
          <w:color w:val="777B79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3"/>
          <w:szCs w:val="23"/>
          <w:color w:val="777B79"/>
          <w:spacing w:val="0"/>
          <w:w w:val="100"/>
          <w:position w:val="-5"/>
        </w:rPr>
      </w:r>
      <w:r>
        <w:rPr>
          <w:rFonts w:ascii="Arial" w:hAnsi="Arial" w:cs="Arial" w:eastAsia="Arial"/>
          <w:sz w:val="41"/>
          <w:szCs w:val="41"/>
          <w:color w:val="444946"/>
          <w:spacing w:val="0"/>
          <w:w w:val="100"/>
          <w:position w:val="-5"/>
        </w:rPr>
        <w:t>.</w:t>
      </w:r>
      <w:r>
        <w:rPr>
          <w:rFonts w:ascii="Arial" w:hAnsi="Arial" w:cs="Arial" w:eastAsia="Arial"/>
          <w:sz w:val="41"/>
          <w:szCs w:val="41"/>
          <w:color w:val="444946"/>
          <w:spacing w:val="-93"/>
          <w:w w:val="100"/>
          <w:position w:val="-5"/>
        </w:rPr>
        <w:t> </w:t>
      </w:r>
      <w:r>
        <w:rPr>
          <w:rFonts w:ascii="Arial" w:hAnsi="Arial" w:cs="Arial" w:eastAsia="Arial"/>
          <w:sz w:val="41"/>
          <w:szCs w:val="41"/>
          <w:color w:val="44494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41"/>
          <w:szCs w:val="41"/>
          <w:color w:val="444946"/>
          <w:spacing w:val="0"/>
          <w:w w:val="100"/>
          <w:position w:val="-5"/>
        </w:rPr>
      </w:r>
      <w:r>
        <w:rPr>
          <w:rFonts w:ascii="Arial" w:hAnsi="Arial" w:cs="Arial" w:eastAsia="Arial"/>
          <w:sz w:val="144"/>
          <w:szCs w:val="144"/>
          <w:color w:val="777B79"/>
          <w:spacing w:val="0"/>
          <w:w w:val="125"/>
          <w:i/>
          <w:position w:val="-69"/>
        </w:rPr>
        <w:t>v</w:t>
      </w:r>
      <w:r>
        <w:rPr>
          <w:rFonts w:ascii="Arial" w:hAnsi="Arial" w:cs="Arial" w:eastAsia="Arial"/>
          <w:sz w:val="144"/>
          <w:szCs w:val="14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</w:sectPr>
      </w:pPr>
      <w:rPr/>
    </w:p>
    <w:p>
      <w:pPr>
        <w:spacing w:before="0" w:after="0" w:line="305" w:lineRule="exact"/>
        <w:ind w:left="2778" w:right="-142"/>
        <w:jc w:val="left"/>
        <w:tabs>
          <w:tab w:pos="4660" w:val="left"/>
          <w:tab w:pos="5260" w:val="left"/>
        </w:tabs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68"/>
          <w:szCs w:val="68"/>
          <w:color w:val="606462"/>
          <w:w w:val="84"/>
          <w:i/>
          <w:position w:val="-31"/>
        </w:rPr>
        <w:t>cr</w:t>
      </w:r>
      <w:r>
        <w:rPr>
          <w:rFonts w:ascii="Arial" w:hAnsi="Arial" w:cs="Arial" w:eastAsia="Arial"/>
          <w:sz w:val="68"/>
          <w:szCs w:val="68"/>
          <w:color w:val="606462"/>
          <w:spacing w:val="-99"/>
          <w:w w:val="83"/>
          <w:i/>
          <w:position w:val="-31"/>
        </w:rPr>
        <w:t>;</w:t>
      </w:r>
      <w:r>
        <w:rPr>
          <w:rFonts w:ascii="Arial" w:hAnsi="Arial" w:cs="Arial" w:eastAsia="Arial"/>
          <w:sz w:val="68"/>
          <w:szCs w:val="68"/>
          <w:color w:val="898E8C"/>
          <w:spacing w:val="17"/>
          <w:w w:val="17"/>
          <w:i/>
          <w:position w:val="-31"/>
        </w:rPr>
        <w:t>·</w:t>
      </w:r>
      <w:r>
        <w:rPr>
          <w:rFonts w:ascii="Arial" w:hAnsi="Arial" w:cs="Arial" w:eastAsia="Arial"/>
          <w:sz w:val="68"/>
          <w:szCs w:val="68"/>
          <w:color w:val="444946"/>
          <w:spacing w:val="0"/>
          <w:w w:val="17"/>
          <w:i/>
          <w:position w:val="-31"/>
        </w:rPr>
        <w:t>·</w:t>
      </w:r>
      <w:r>
        <w:rPr>
          <w:rFonts w:ascii="Arial" w:hAnsi="Arial" w:cs="Arial" w:eastAsia="Arial"/>
          <w:sz w:val="68"/>
          <w:szCs w:val="68"/>
          <w:color w:val="444946"/>
          <w:spacing w:val="18"/>
          <w:w w:val="100"/>
          <w:i/>
          <w:position w:val="-31"/>
        </w:rPr>
        <w:t> </w:t>
      </w:r>
      <w:r>
        <w:rPr>
          <w:rFonts w:ascii="Arial" w:hAnsi="Arial" w:cs="Arial" w:eastAsia="Arial"/>
          <w:sz w:val="48"/>
          <w:szCs w:val="48"/>
          <w:color w:val="606462"/>
          <w:spacing w:val="0"/>
          <w:w w:val="155"/>
          <w:i/>
          <w:position w:val="-31"/>
        </w:rPr>
        <w:t>fo;</w:t>
      </w:r>
      <w:r>
        <w:rPr>
          <w:rFonts w:ascii="Arial" w:hAnsi="Arial" w:cs="Arial" w:eastAsia="Arial"/>
          <w:sz w:val="48"/>
          <w:szCs w:val="48"/>
          <w:color w:val="606462"/>
          <w:spacing w:val="0"/>
          <w:w w:val="100"/>
          <w:i/>
          <w:position w:val="-31"/>
        </w:rPr>
        <w:tab/>
      </w:r>
      <w:r>
        <w:rPr>
          <w:rFonts w:ascii="Arial" w:hAnsi="Arial" w:cs="Arial" w:eastAsia="Arial"/>
          <w:sz w:val="48"/>
          <w:szCs w:val="48"/>
          <w:color w:val="606462"/>
          <w:spacing w:val="0"/>
          <w:w w:val="155"/>
          <w:i/>
          <w:position w:val="-31"/>
        </w:rPr>
        <w:t>L</w:t>
      </w:r>
      <w:r>
        <w:rPr>
          <w:rFonts w:ascii="Arial" w:hAnsi="Arial" w:cs="Arial" w:eastAsia="Arial"/>
          <w:sz w:val="48"/>
          <w:szCs w:val="48"/>
          <w:color w:val="606462"/>
          <w:spacing w:val="0"/>
          <w:w w:val="100"/>
          <w:i/>
          <w:position w:val="-31"/>
        </w:rPr>
        <w:tab/>
      </w:r>
      <w:r>
        <w:rPr>
          <w:rFonts w:ascii="Arial" w:hAnsi="Arial" w:cs="Arial" w:eastAsia="Arial"/>
          <w:sz w:val="48"/>
          <w:szCs w:val="48"/>
          <w:color w:val="606462"/>
          <w:spacing w:val="0"/>
          <w:w w:val="155"/>
          <w:i/>
          <w:position w:val="-31"/>
        </w:rPr>
        <w:t>·</w:t>
      </w:r>
      <w:r>
        <w:rPr>
          <w:rFonts w:ascii="Arial" w:hAnsi="Arial" w:cs="Arial" w:eastAsia="Arial"/>
          <w:sz w:val="48"/>
          <w:szCs w:val="48"/>
          <w:color w:val="000000"/>
          <w:spacing w:val="0"/>
          <w:w w:val="100"/>
          <w:position w:val="0"/>
        </w:rPr>
      </w:r>
    </w:p>
    <w:p>
      <w:pPr>
        <w:spacing w:before="0" w:after="0" w:line="296" w:lineRule="exact"/>
        <w:ind w:right="620"/>
        <w:jc w:val="righ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1"/>
          <w:szCs w:val="31"/>
          <w:color w:val="777B79"/>
          <w:spacing w:val="0"/>
          <w:w w:val="89"/>
          <w:position w:val="-3"/>
        </w:rPr>
        <w:t>-</w:t>
      </w:r>
      <w:r>
        <w:rPr>
          <w:rFonts w:ascii="Times New Roman" w:hAnsi="Times New Roman" w:cs="Times New Roman" w:eastAsia="Times New Roman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10" w:lineRule="exact"/>
        <w:ind w:left="-72" w:right="550"/>
        <w:jc w:val="right"/>
        <w:tabs>
          <w:tab w:pos="460" w:val="left"/>
          <w:tab w:pos="5140" w:val="left"/>
        </w:tabs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15"/>
          <w:szCs w:val="15"/>
          <w:color w:val="606462"/>
          <w:spacing w:val="0"/>
          <w:w w:val="376"/>
          <w:position w:val="-25"/>
        </w:rPr>
        <w:t>e</w:t>
      </w:r>
      <w:r>
        <w:rPr>
          <w:rFonts w:ascii="Arial" w:hAnsi="Arial" w:cs="Arial" w:eastAsia="Arial"/>
          <w:sz w:val="15"/>
          <w:szCs w:val="15"/>
          <w:color w:val="606462"/>
          <w:spacing w:val="0"/>
          <w:w w:val="100"/>
          <w:position w:val="-25"/>
        </w:rPr>
        <w:tab/>
      </w:r>
      <w:r>
        <w:rPr>
          <w:rFonts w:ascii="Arial" w:hAnsi="Arial" w:cs="Arial" w:eastAsia="Arial"/>
          <w:sz w:val="15"/>
          <w:szCs w:val="15"/>
          <w:color w:val="606462"/>
          <w:spacing w:val="0"/>
          <w:w w:val="100"/>
          <w:position w:val="-25"/>
        </w:rPr>
      </w:r>
      <w:r>
        <w:rPr>
          <w:rFonts w:ascii="Times New Roman" w:hAnsi="Times New Roman" w:cs="Times New Roman" w:eastAsia="Times New Roman"/>
          <w:sz w:val="25"/>
          <w:szCs w:val="25"/>
          <w:color w:val="606462"/>
          <w:spacing w:val="0"/>
          <w:w w:val="173"/>
          <w:i/>
          <w:position w:val="-25"/>
        </w:rPr>
        <w:t>k-rv-cf</w:t>
      </w:r>
      <w:r>
        <w:rPr>
          <w:rFonts w:ascii="Times New Roman" w:hAnsi="Times New Roman" w:cs="Times New Roman" w:eastAsia="Times New Roman"/>
          <w:sz w:val="25"/>
          <w:szCs w:val="25"/>
          <w:color w:val="606462"/>
          <w:spacing w:val="-48"/>
          <w:w w:val="173"/>
          <w:i/>
          <w:position w:val="-25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606462"/>
          <w:spacing w:val="0"/>
          <w:w w:val="100"/>
          <w:i/>
          <w:position w:val="-25"/>
        </w:rPr>
        <w:tab/>
      </w:r>
      <w:r>
        <w:rPr>
          <w:rFonts w:ascii="Times New Roman" w:hAnsi="Times New Roman" w:cs="Times New Roman" w:eastAsia="Times New Roman"/>
          <w:sz w:val="25"/>
          <w:szCs w:val="25"/>
          <w:color w:val="606462"/>
          <w:spacing w:val="0"/>
          <w:w w:val="100"/>
          <w:i/>
          <w:position w:val="-25"/>
        </w:rPr>
      </w:r>
      <w:r>
        <w:rPr>
          <w:rFonts w:ascii="Arial" w:hAnsi="Arial" w:cs="Arial" w:eastAsia="Arial"/>
          <w:sz w:val="32"/>
          <w:szCs w:val="32"/>
          <w:color w:val="777B79"/>
          <w:spacing w:val="0"/>
          <w:w w:val="173"/>
          <w:position w:val="-21"/>
        </w:rPr>
        <w:t>.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1920" w:h="16840"/>
          <w:pgMar w:top="360" w:bottom="280" w:left="120" w:right="0"/>
          <w:cols w:num="2" w:equalWidth="0">
            <w:col w:w="5528" w:space="318"/>
            <w:col w:w="5954"/>
          </w:cols>
        </w:sectPr>
      </w:pPr>
      <w:rPr/>
    </w:p>
    <w:p>
      <w:pPr>
        <w:spacing w:before="0" w:after="0" w:line="950" w:lineRule="exact"/>
        <w:ind w:left="3856" w:right="-20"/>
        <w:jc w:val="left"/>
        <w:tabs>
          <w:tab w:pos="4840" w:val="left"/>
        </w:tabs>
        <w:rPr>
          <w:rFonts w:ascii="Arial" w:hAnsi="Arial" w:cs="Arial" w:eastAsia="Arial"/>
          <w:sz w:val="59"/>
          <w:szCs w:val="59"/>
        </w:rPr>
      </w:pPr>
      <w:rPr/>
      <w:r>
        <w:rPr/>
        <w:pict>
          <v:shape style="position:absolute;margin-left:59.040001pt;margin-top:28.426981pt;width:52.200001pt;height:5.76pt;mso-position-horizontal-relative:page;mso-position-vertical-relative:paragraph;z-index:-157" type="#_x0000_t75">
            <v:imagedata r:id="rId10" o:title="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5.86792pt;margin-top:12.344141pt;width:98.879045pt;height:72pt;mso-position-horizontal-relative:page;mso-position-vertical-relative:paragraph;z-index:-143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144"/>
                      <w:szCs w:val="144"/>
                      <w:color w:val="777B79"/>
                      <w:spacing w:val="0"/>
                      <w:w w:val="247"/>
                      <w:i/>
                      <w:position w:val="-1"/>
                    </w:rPr>
                    <w:t>L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3"/>
          <w:szCs w:val="93"/>
          <w:color w:val="777B79"/>
          <w:w w:val="293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93"/>
          <w:szCs w:val="93"/>
          <w:color w:val="777B79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3"/>
          <w:szCs w:val="93"/>
          <w:color w:val="777B79"/>
          <w:w w:val="100"/>
          <w:i/>
          <w:position w:val="1"/>
        </w:rPr>
      </w:r>
      <w:r>
        <w:rPr>
          <w:rFonts w:ascii="Arial" w:hAnsi="Arial" w:cs="Arial" w:eastAsia="Arial"/>
          <w:sz w:val="59"/>
          <w:szCs w:val="59"/>
          <w:color w:val="606462"/>
          <w:spacing w:val="0"/>
          <w:w w:val="100"/>
          <w:i/>
          <w:position w:val="1"/>
        </w:rPr>
        <w:t>cr-</w:t>
      </w:r>
      <w:r>
        <w:rPr>
          <w:rFonts w:ascii="Arial" w:hAnsi="Arial" w:cs="Arial" w:eastAsia="Arial"/>
          <w:sz w:val="59"/>
          <w:szCs w:val="59"/>
          <w:color w:val="606462"/>
          <w:spacing w:val="-26"/>
          <w:w w:val="100"/>
          <w:i/>
          <w:position w:val="1"/>
        </w:rPr>
        <w:t> </w:t>
      </w:r>
      <w:r>
        <w:rPr>
          <w:rFonts w:ascii="Arial" w:hAnsi="Arial" w:cs="Arial" w:eastAsia="Arial"/>
          <w:sz w:val="59"/>
          <w:szCs w:val="59"/>
          <w:color w:val="606462"/>
          <w:spacing w:val="0"/>
          <w:w w:val="100"/>
          <w:i/>
          <w:position w:val="1"/>
        </w:rPr>
        <w:t>J.</w:t>
      </w:r>
      <w:r>
        <w:rPr>
          <w:rFonts w:ascii="Arial" w:hAnsi="Arial" w:cs="Arial" w:eastAsia="Arial"/>
          <w:sz w:val="59"/>
          <w:szCs w:val="59"/>
          <w:color w:val="000000"/>
          <w:spacing w:val="0"/>
          <w:w w:val="100"/>
          <w:position w:val="0"/>
        </w:rPr>
      </w:r>
    </w:p>
    <w:p>
      <w:pPr>
        <w:spacing w:before="69" w:after="0" w:line="240" w:lineRule="auto"/>
        <w:ind w:right="584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999E9C"/>
          <w:spacing w:val="0"/>
          <w:w w:val="162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</w:sectPr>
      </w:pPr>
      <w:rPr/>
    </w:p>
    <w:p>
      <w:pPr>
        <w:spacing w:before="0" w:after="0" w:line="417" w:lineRule="exact"/>
        <w:ind w:left="5655" w:right="-121"/>
        <w:jc w:val="left"/>
        <w:tabs>
          <w:tab w:pos="8780" w:val="left"/>
        </w:tabs>
        <w:rPr>
          <w:rFonts w:ascii="Arial" w:hAnsi="Arial" w:cs="Arial" w:eastAsia="Arial"/>
          <w:sz w:val="50"/>
          <w:szCs w:val="5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6.607819pt;margin-top:.796749pt;width:2.5272pt;height:9pt;mso-position-horizontal-relative:page;mso-position-vertical-relative:paragraph;z-index:-142" type="#_x0000_t202" filled="f" stroked="f">
            <v:textbox inset="0,0,0,0">
              <w:txbxContent>
                <w:p>
                  <w:pPr>
                    <w:spacing w:before="0" w:after="0" w:line="180" w:lineRule="exact"/>
                    <w:ind w:right="-6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999E9C"/>
                      <w:spacing w:val="0"/>
                      <w:w w:val="156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50"/>
          <w:szCs w:val="50"/>
          <w:color w:val="898E8C"/>
          <w:spacing w:val="0"/>
          <w:w w:val="100"/>
          <w:position w:val="-13"/>
        </w:rPr>
        <w:t>.</w:t>
      </w:r>
      <w:r>
        <w:rPr>
          <w:rFonts w:ascii="Arial" w:hAnsi="Arial" w:cs="Arial" w:eastAsia="Arial"/>
          <w:sz w:val="50"/>
          <w:szCs w:val="50"/>
          <w:color w:val="898E8C"/>
          <w:spacing w:val="0"/>
          <w:w w:val="100"/>
          <w:position w:val="-13"/>
        </w:rPr>
        <w:tab/>
      </w:r>
      <w:r>
        <w:rPr>
          <w:rFonts w:ascii="Arial" w:hAnsi="Arial" w:cs="Arial" w:eastAsia="Arial"/>
          <w:sz w:val="50"/>
          <w:szCs w:val="50"/>
          <w:color w:val="898E8C"/>
          <w:spacing w:val="0"/>
          <w:w w:val="100"/>
          <w:position w:val="-13"/>
        </w:rPr>
      </w:r>
      <w:r>
        <w:rPr>
          <w:rFonts w:ascii="Arial" w:hAnsi="Arial" w:cs="Arial" w:eastAsia="Arial"/>
          <w:sz w:val="50"/>
          <w:szCs w:val="50"/>
          <w:color w:val="606462"/>
          <w:spacing w:val="0"/>
          <w:w w:val="67"/>
          <w:i/>
          <w:position w:val="-17"/>
        </w:rPr>
        <w:t>frJb</w:t>
      </w:r>
      <w:r>
        <w:rPr>
          <w:rFonts w:ascii="Arial" w:hAnsi="Arial" w:cs="Arial" w:eastAsia="Arial"/>
          <w:sz w:val="50"/>
          <w:szCs w:val="50"/>
          <w:color w:val="606462"/>
          <w:spacing w:val="1"/>
          <w:w w:val="67"/>
          <w:i/>
          <w:position w:val="-17"/>
        </w:rPr>
        <w:t> </w:t>
      </w:r>
      <w:r>
        <w:rPr>
          <w:rFonts w:ascii="Arial" w:hAnsi="Arial" w:cs="Arial" w:eastAsia="Arial"/>
          <w:sz w:val="50"/>
          <w:szCs w:val="50"/>
          <w:color w:val="606462"/>
          <w:spacing w:val="0"/>
          <w:w w:val="67"/>
          <w:i/>
          <w:position w:val="-17"/>
        </w:rPr>
        <w:t>DTV</w:t>
      </w:r>
      <w:r>
        <w:rPr>
          <w:rFonts w:ascii="Arial" w:hAnsi="Arial" w:cs="Arial" w:eastAsia="Arial"/>
          <w:sz w:val="50"/>
          <w:szCs w:val="50"/>
          <w:color w:val="000000"/>
          <w:spacing w:val="0"/>
          <w:w w:val="100"/>
          <w:position w:val="0"/>
        </w:rPr>
      </w:r>
    </w:p>
    <w:p>
      <w:pPr>
        <w:spacing w:before="32" w:after="0" w:line="385" w:lineRule="exact"/>
        <w:ind w:right="-20"/>
        <w:jc w:val="left"/>
        <w:rPr>
          <w:rFonts w:ascii="Times New Roman" w:hAnsi="Times New Roman" w:cs="Times New Roman" w:eastAsia="Times New Roman"/>
          <w:sz w:val="35"/>
          <w:szCs w:val="3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5"/>
          <w:szCs w:val="35"/>
          <w:color w:val="606462"/>
          <w:spacing w:val="0"/>
          <w:w w:val="125"/>
          <w:position w:val="-2"/>
        </w:rPr>
        <w:t>6lb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  <w:cols w:num="2" w:equalWidth="0">
            <w:col w:w="10124" w:space="582"/>
            <w:col w:w="1094"/>
          </w:cols>
        </w:sectPr>
      </w:pPr>
      <w:rPr/>
    </w:p>
    <w:p>
      <w:pPr>
        <w:spacing w:before="0" w:after="0" w:line="256" w:lineRule="exact"/>
        <w:ind w:left="3949" w:right="-20"/>
        <w:jc w:val="left"/>
        <w:tabs>
          <w:tab w:pos="5660" w:val="left"/>
          <w:tab w:pos="111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9"/>
          <w:szCs w:val="19"/>
          <w:color w:val="898E8C"/>
          <w:spacing w:val="0"/>
          <w:w w:val="100"/>
          <w:position w:val="5"/>
        </w:rPr>
        <w:t>-.</w:t>
      </w:r>
      <w:r>
        <w:rPr>
          <w:rFonts w:ascii="Arial" w:hAnsi="Arial" w:cs="Arial" w:eastAsia="Arial"/>
          <w:sz w:val="19"/>
          <w:szCs w:val="19"/>
          <w:color w:val="898E8C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19"/>
          <w:szCs w:val="19"/>
          <w:color w:val="898E8C"/>
          <w:spacing w:val="0"/>
          <w:w w:val="100"/>
          <w:position w:val="5"/>
        </w:rPr>
      </w:r>
      <w:r>
        <w:rPr>
          <w:rFonts w:ascii="Arial" w:hAnsi="Arial" w:cs="Arial" w:eastAsia="Arial"/>
          <w:sz w:val="8"/>
          <w:szCs w:val="8"/>
          <w:color w:val="999E9C"/>
          <w:spacing w:val="0"/>
          <w:w w:val="365"/>
          <w:position w:val="8"/>
        </w:rPr>
        <w:t>I</w:t>
      </w:r>
      <w:r>
        <w:rPr>
          <w:rFonts w:ascii="Arial" w:hAnsi="Arial" w:cs="Arial" w:eastAsia="Arial"/>
          <w:sz w:val="8"/>
          <w:szCs w:val="8"/>
          <w:color w:val="999E9C"/>
          <w:spacing w:val="19"/>
          <w:w w:val="365"/>
          <w:position w:val="8"/>
        </w:rPr>
        <w:t> </w:t>
      </w:r>
      <w:r>
        <w:rPr>
          <w:rFonts w:ascii="Arial" w:hAnsi="Arial" w:cs="Arial" w:eastAsia="Arial"/>
          <w:sz w:val="20"/>
          <w:szCs w:val="20"/>
          <w:color w:val="444946"/>
          <w:spacing w:val="1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color w:val="606462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color w:val="606462"/>
          <w:spacing w:val="-14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color w:val="444946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color w:val="44494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0"/>
          <w:szCs w:val="20"/>
          <w:color w:val="444946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777B79"/>
          <w:spacing w:val="0"/>
          <w:w w:val="264"/>
          <w:position w:val="-2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360" w:bottom="280" w:left="120" w:right="0"/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pict>
          <v:shape style="position:absolute;margin-left:496.079987pt;margin-top:343.440002pt;width:99.920013pt;height:48.240002pt;mso-position-horizontal-relative:page;mso-position-vertical-relative:page;z-index:-155" type="#_x0000_t75">
            <v:imagedata r:id="rId11" o:title=""/>
          </v:shape>
        </w:pict>
      </w:r>
      <w:r>
        <w:rPr/>
        <w:pict>
          <v:group style="position:absolute;margin-left:18.461718pt;margin-top:8.140395pt;width:576.841613pt;height:.1pt;mso-position-horizontal-relative:page;mso-position-vertical-relative:page;z-index:-154" coordorigin="369,163" coordsize="11537,2">
            <v:shape style="position:absolute;left:369;top:163;width:11537;height:2" coordorigin="369,163" coordsize="11537,0" path="m369,163l11906,163e" filled="f" stroked="t" strokeweight="3.483343pt" strokecolor="#2B2F2B">
              <v:path arrowok="t"/>
            </v:shape>
          </v:group>
          <w10:wrap type="none"/>
        </w:pict>
      </w:r>
      <w:r>
        <w:rPr/>
        <w:pict>
          <v:group style="position:absolute;margin-left:543.401550pt;margin-top:486.30014pt;width:41.800116pt;height:.1pt;mso-position-horizontal-relative:page;mso-position-vertical-relative:page;z-index:-151" coordorigin="10868,9726" coordsize="836,2">
            <v:shape style="position:absolute;left:10868;top:9726;width:836;height:2" coordorigin="10868,9726" coordsize="836,0" path="m10868,9726l11704,9726e" filled="f" stroked="t" strokeweight=".348334pt" strokecolor="#A8ACA8">
              <v:path arrowok="t"/>
            </v:shape>
          </v:group>
          <w10:wrap type="none"/>
        </w:pict>
      </w:r>
      <w:r>
        <w:rPr/>
        <w:pict>
          <v:group style="position:absolute;margin-left:0pt;margin-top:831.028137pt;width:387.696084pt;height:.1pt;mso-position-horizontal-relative:page;mso-position-vertical-relative:page;z-index:-150" coordorigin="0,16621" coordsize="7754,2">
            <v:shape style="position:absolute;left:0;top:16621;width:7754;height:2" coordorigin="0,16621" coordsize="7754,0" path="m0,16621l7754,16621e" filled="f" stroked="t" strokeweight=".696669pt" strokecolor="#C3C8BC">
              <v:path arrowok="t"/>
            </v:shape>
          </v:group>
          <w10:wrap type="none"/>
        </w:pict>
      </w:r>
      <w:r>
        <w:rPr/>
        <w:pict>
          <v:group style="position:absolute;margin-left:445.86792pt;margin-top:838.637634pt;width:86.386908pt;height:.1pt;mso-position-horizontal-relative:page;mso-position-vertical-relative:page;z-index:-149" coordorigin="8917,16773" coordsize="1728,2">
            <v:shape style="position:absolute;left:8917;top:16773;width:1728;height:2" coordorigin="8917,16773" coordsize="1728,0" path="m8917,16773l10645,16773e" filled="f" stroked="t" strokeweight="1.045003pt" strokecolor="#D8DBCF">
              <v:path arrowok="t"/>
            </v:shape>
          </v:group>
          <w10:wrap type="none"/>
        </w:pict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7" w:lineRule="auto"/>
        <w:ind w:left="2290" w:right="4396" w:firstLine="7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113.905319pt;margin-top:-19.580837pt;width:349.774675pt;height:63.516485pt;mso-position-horizontal-relative:page;mso-position-vertical-relative:paragraph;z-index:-156" coordorigin="2278,-392" coordsize="6995,1270">
            <v:shape style="position:absolute;left:5242;top:-321;width:4032;height:864" type="#_x0000_t75">
              <v:imagedata r:id="rId12" o:title=""/>
            </v:shape>
            <v:group style="position:absolute;left:9238;top:-367;width:2;height:1239" coordorigin="9238,-367" coordsize="2,1239">
              <v:shape style="position:absolute;left:9238;top:-367;width:2;height:1239" coordorigin="9238,-367" coordsize="0,1239" path="m9238,872l9238,-367e" filled="f" stroked="t" strokeweight=".696669pt" strokecolor="#606460">
                <v:path arrowok="t"/>
              </v:shape>
            </v:group>
            <v:group style="position:absolute;left:2299;top:-367;width:2801;height:2" coordorigin="2299,-367" coordsize="2801,2">
              <v:shape style="position:absolute;left:2299;top:-367;width:2801;height:2" coordorigin="2299,-367" coordsize="2801,0" path="m2299,-367l5100,-367e" filled="f" stroked="t" strokeweight=".696669pt" strokecolor="#444844">
                <v:path arrowok="t"/>
              </v:shape>
            </v:group>
            <v:group style="position:absolute;left:2309;top:-381;width:2;height:1232" coordorigin="2309,-381" coordsize="2,1232">
              <v:shape style="position:absolute;left:2309;top:-381;width:2;height:1232" coordorigin="2309,-381" coordsize="0,1232" path="m2309,851l2309,-381e" filled="f" stroked="t" strokeweight="1.045003pt" strokecolor="#575757">
                <v:path arrowok="t"/>
              </v:shape>
            </v:group>
            <v:group style="position:absolute;left:4884;top:-374;width:2;height:1232" coordorigin="4884,-374" coordsize="2,1232">
              <v:shape style="position:absolute;left:4884;top:-374;width:2;height:1232" coordorigin="4884,-374" coordsize="0,1232" path="m4884,858l4884,-374e" filled="f" stroked="t" strokeweight=".696669pt" strokecolor="#545754">
                <v:path arrowok="t"/>
              </v:shape>
            </v:group>
            <v:group style="position:absolute;left:2292;top:-17;width:3901;height:2" coordorigin="2292,-17" coordsize="3901,2">
              <v:shape style="position:absolute;left:2292;top:-17;width:3901;height:2" coordorigin="2292,-17" coordsize="3901,0" path="m2292,-17l6193,-17e" filled="f" stroked="t" strokeweight=".696669pt" strokecolor="#444844">
                <v:path arrowok="t"/>
              </v:shape>
            </v:group>
            <v:group style="position:absolute;left:2285;top:302;width:2815;height:2" coordorigin="2285,302" coordsize="2815,2">
              <v:shape style="position:absolute;left:2285;top:302;width:2815;height:2" coordorigin="2285,302" coordsize="2815,0" path="m2285,302l5100,302e" filled="f" stroked="t" strokeweight=".696669pt" strokecolor="#4B4B48">
                <v:path arrowok="t"/>
              </v:shape>
            </v:group>
            <v:group style="position:absolute;left:2299;top:642;width:4500;height:2" coordorigin="2299,642" coordsize="4500,2">
              <v:shape style="position:absolute;left:2299;top:642;width:4500;height:2" coordorigin="2299,642" coordsize="4500,0" path="m2299,642l6799,642e" filled="f" stroked="t" strokeweight=".696669pt" strokecolor="#484B4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color w:val="444946"/>
          <w:spacing w:val="0"/>
          <w:w w:val="87"/>
        </w:rPr>
        <w:t>REQUESTE</w:t>
      </w:r>
      <w:r>
        <w:rPr>
          <w:rFonts w:ascii="Arial" w:hAnsi="Arial" w:cs="Arial" w:eastAsia="Arial"/>
          <w:sz w:val="22"/>
          <w:szCs w:val="22"/>
          <w:color w:val="444946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color w:val="444946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444946"/>
          <w:spacing w:val="0"/>
          <w:w w:val="100"/>
        </w:rPr>
        <w:t>BY:</w:t>
      </w:r>
      <w:r>
        <w:rPr>
          <w:rFonts w:ascii="Arial" w:hAnsi="Arial" w:cs="Arial" w:eastAsia="Arial"/>
          <w:sz w:val="22"/>
          <w:szCs w:val="22"/>
          <w:color w:val="444946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100"/>
        </w:rPr>
        <w:t>AUTHORIZE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color w:val="444946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100"/>
        </w:rPr>
        <w:t>BY: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95"/>
        </w:rPr>
        <w:t>A</w:t>
      </w:r>
      <w:r>
        <w:rPr>
          <w:rFonts w:ascii="Arial" w:hAnsi="Arial" w:cs="Arial" w:eastAsia="Arial"/>
          <w:sz w:val="21"/>
          <w:szCs w:val="21"/>
          <w:color w:val="444946"/>
          <w:spacing w:val="-9"/>
          <w:w w:val="95"/>
        </w:rPr>
        <w:t>P</w:t>
      </w:r>
      <w:r>
        <w:rPr>
          <w:rFonts w:ascii="Arial" w:hAnsi="Arial" w:cs="Arial" w:eastAsia="Arial"/>
          <w:sz w:val="21"/>
          <w:szCs w:val="21"/>
          <w:color w:val="606462"/>
          <w:spacing w:val="-8"/>
          <w:w w:val="95"/>
        </w:rPr>
        <w:t>P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95"/>
        </w:rPr>
        <w:t>ROVE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95"/>
        </w:rPr>
        <w:t>D</w:t>
      </w:r>
      <w:r>
        <w:rPr>
          <w:rFonts w:ascii="Arial" w:hAnsi="Arial" w:cs="Arial" w:eastAsia="Arial"/>
          <w:sz w:val="21"/>
          <w:szCs w:val="21"/>
          <w:color w:val="444946"/>
          <w:spacing w:val="-2"/>
          <w:w w:val="95"/>
        </w:rPr>
        <w:t> </w:t>
      </w:r>
      <w:r>
        <w:rPr>
          <w:rFonts w:ascii="Arial" w:hAnsi="Arial" w:cs="Arial" w:eastAsia="Arial"/>
          <w:sz w:val="21"/>
          <w:szCs w:val="21"/>
          <w:color w:val="444946"/>
          <w:spacing w:val="0"/>
          <w:w w:val="100"/>
        </w:rPr>
        <w:t>BY: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949" w:right="-114"/>
        <w:jc w:val="left"/>
        <w:tabs>
          <w:tab w:pos="6800" w:val="left"/>
        </w:tabs>
        <w:rPr>
          <w:rFonts w:ascii="Times New Roman" w:hAnsi="Times New Roman" w:cs="Times New Roman" w:eastAsia="Times New Roman"/>
          <w:sz w:val="35"/>
          <w:szCs w:val="35"/>
        </w:rPr>
      </w:pPr>
      <w:rPr/>
      <w:r>
        <w:rPr/>
        <w:pict>
          <v:group style="position:absolute;margin-left:19.506721pt;margin-top:9.207185pt;width:44.586792pt;height:.1pt;mso-position-horizontal-relative:page;mso-position-vertical-relative:paragraph;z-index:-153" coordorigin="390,184" coordsize="892,2">
            <v:shape style="position:absolute;left:390;top:184;width:892;height:2" coordorigin="390,184" coordsize="892,0" path="m390,184l1282,184e" filled="f" stroked="t" strokeweight=".696669pt" strokecolor="#ACAFAC">
              <v:path arrowok="t"/>
            </v:shape>
          </v:group>
          <w10:wrap type="none"/>
        </w:pict>
      </w:r>
      <w:r>
        <w:rPr/>
        <w:pict>
          <v:group style="position:absolute;margin-left:439.5979pt;margin-top:23.010462pt;width:87.780245pt;height:.1pt;mso-position-horizontal-relative:page;mso-position-vertical-relative:paragraph;z-index:-152" coordorigin="8792,460" coordsize="1756,2">
            <v:shape style="position:absolute;left:8792;top:460;width:1756;height:2" coordorigin="8792,460" coordsize="1756,0" path="m8792,460l10548,460e" filled="f" stroked="t" strokeweight=".348334pt" strokecolor="#AFB3A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43"/>
          <w:szCs w:val="43"/>
          <w:color w:val="BCC1BC"/>
          <w:spacing w:val="0"/>
          <w:w w:val="309"/>
          <w:position w:val="8"/>
        </w:rPr>
        <w:t>---</w:t>
      </w:r>
      <w:r>
        <w:rPr>
          <w:rFonts w:ascii="Times New Roman" w:hAnsi="Times New Roman" w:cs="Times New Roman" w:eastAsia="Times New Roman"/>
          <w:sz w:val="43"/>
          <w:szCs w:val="43"/>
          <w:color w:val="BCC1BC"/>
          <w:spacing w:val="-220"/>
          <w:w w:val="309"/>
          <w:position w:val="8"/>
        </w:rPr>
        <w:t> </w:t>
      </w:r>
      <w:r>
        <w:rPr>
          <w:rFonts w:ascii="Times New Roman" w:hAnsi="Times New Roman" w:cs="Times New Roman" w:eastAsia="Times New Roman"/>
          <w:sz w:val="43"/>
          <w:szCs w:val="43"/>
          <w:color w:val="BCC1BC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43"/>
          <w:szCs w:val="43"/>
          <w:color w:val="BCC1BC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35"/>
          <w:szCs w:val="35"/>
          <w:color w:val="BCC1BC"/>
          <w:spacing w:val="0"/>
          <w:w w:val="309"/>
          <w:position w:val="0"/>
        </w:rPr>
        <w:t>-----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color w:val="444946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360" w:bottom="280" w:left="120" w:right="0"/>
      <w:cols w:num="2" w:equalWidth="0">
        <w:col w:w="8513" w:space="1497"/>
        <w:col w:w="17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2019-07-31T13:17:00Z</dcterms:created>
  <dcterms:modified xsi:type="dcterms:W3CDTF">2019-07-31T13:17:00Z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LastSaved">
    <vt:filetime>2019-07-31T00:00:00Z</vt:filetime>
  </property>
</Properties>
</file>